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722F" w14:textId="77777777" w:rsidR="00D2619B" w:rsidRDefault="00D2619B"/>
    <w:p w14:paraId="7EEE4E03" w14:textId="77777777" w:rsidR="00650E44" w:rsidRDefault="00650E44"/>
    <w:p w14:paraId="1733BA3C" w14:textId="77777777" w:rsidR="00650E44" w:rsidRDefault="00650E44"/>
    <w:p w14:paraId="367C4E10" w14:textId="77777777" w:rsidR="00650E44" w:rsidRDefault="00650E44"/>
    <w:p w14:paraId="59CB937A" w14:textId="77777777" w:rsidR="00650E44" w:rsidRDefault="00650E44"/>
    <w:p w14:paraId="71E59D16" w14:textId="77777777" w:rsidR="00650E44" w:rsidRDefault="00650E44"/>
    <w:p w14:paraId="10C8592B" w14:textId="77777777" w:rsidR="00650E44" w:rsidRDefault="00650E44"/>
    <w:p w14:paraId="711189FB" w14:textId="77777777" w:rsidR="00650E44" w:rsidRDefault="00650E44"/>
    <w:p w14:paraId="48E74756" w14:textId="77777777"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14:paraId="6BA89079" w14:textId="25CA0B76" w:rsidR="007B18C5" w:rsidRPr="00650E44" w:rsidRDefault="00D47505">
      <w:pPr>
        <w:rPr>
          <w:sz w:val="44"/>
        </w:rPr>
      </w:pPr>
      <w:r w:rsidRPr="00D47505">
        <w:rPr>
          <w:sz w:val="44"/>
        </w:rPr>
        <w:t>Control</w:t>
      </w:r>
      <w:r>
        <w:rPr>
          <w:sz w:val="44"/>
        </w:rPr>
        <w:t xml:space="preserve"> </w:t>
      </w:r>
      <w:r w:rsidRPr="00D47505">
        <w:rPr>
          <w:sz w:val="44"/>
        </w:rPr>
        <w:t>de</w:t>
      </w:r>
      <w:r>
        <w:rPr>
          <w:sz w:val="44"/>
        </w:rPr>
        <w:t xml:space="preserve"> </w:t>
      </w:r>
      <w:r w:rsidRPr="00D47505">
        <w:rPr>
          <w:sz w:val="44"/>
        </w:rPr>
        <w:t>versiones</w:t>
      </w:r>
      <w:r>
        <w:rPr>
          <w:sz w:val="44"/>
        </w:rPr>
        <w:t xml:space="preserve"> </w:t>
      </w:r>
      <w:r w:rsidRPr="00D47505">
        <w:rPr>
          <w:sz w:val="44"/>
        </w:rPr>
        <w:t>(CodeCommit)</w:t>
      </w:r>
    </w:p>
    <w:p w14:paraId="600AF2C9" w14:textId="77777777" w:rsidR="008A68BA" w:rsidRPr="0015573B" w:rsidRDefault="008A68BA" w:rsidP="008A68BA">
      <w:pPr>
        <w:rPr>
          <w:sz w:val="36"/>
        </w:rPr>
      </w:pPr>
      <w:r>
        <w:rPr>
          <w:sz w:val="36"/>
        </w:rPr>
        <w:t>15/04/19</w:t>
      </w:r>
    </w:p>
    <w:p w14:paraId="79183A43" w14:textId="77777777" w:rsidR="00650E44" w:rsidRDefault="00650E44"/>
    <w:p w14:paraId="31802276" w14:textId="77777777" w:rsidR="007B18C5" w:rsidRDefault="007B18C5"/>
    <w:p w14:paraId="1BB6E81B" w14:textId="77777777" w:rsidR="007B18C5" w:rsidRDefault="007B18C5"/>
    <w:p w14:paraId="52F3021D" w14:textId="77777777" w:rsidR="00650E44" w:rsidRDefault="00650E44"/>
    <w:p w14:paraId="4FA4F61D" w14:textId="77777777" w:rsidR="00650E44" w:rsidRDefault="00650E44"/>
    <w:p w14:paraId="06829FBD" w14:textId="77777777" w:rsidR="00650E44" w:rsidRDefault="00950637">
      <w:pPr>
        <w:rPr>
          <w:sz w:val="36"/>
        </w:rPr>
      </w:pPr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>Sistemas Computacioneales</w:t>
      </w:r>
    </w:p>
    <w:p w14:paraId="5C36CA09" w14:textId="77777777"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14:paraId="3CF193D6" w14:textId="77777777"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r w:rsidR="007B18C5">
        <w:rPr>
          <w:sz w:val="32"/>
        </w:rPr>
        <w:t>Luthe</w:t>
      </w:r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14:paraId="1AC1470B" w14:textId="77777777" w:rsidR="00E01D41" w:rsidRPr="00E01D41" w:rsidRDefault="00E01D41">
      <w:pPr>
        <w:rPr>
          <w:sz w:val="32"/>
        </w:rPr>
      </w:pPr>
    </w:p>
    <w:p w14:paraId="39C0B427" w14:textId="77777777" w:rsidR="00134F97" w:rsidRPr="00650E44" w:rsidRDefault="00134F97" w:rsidP="00134F97">
      <w:pPr>
        <w:rPr>
          <w:sz w:val="36"/>
        </w:rPr>
      </w:pPr>
      <w:r>
        <w:rPr>
          <w:sz w:val="36"/>
        </w:rPr>
        <w:t>Eduardo Angeles Cabrera</w:t>
      </w:r>
    </w:p>
    <w:p w14:paraId="30CBFD0F" w14:textId="77777777" w:rsidR="00134F97" w:rsidRPr="007B18C5" w:rsidRDefault="00872CE6" w:rsidP="00134F97">
      <w:pPr>
        <w:rPr>
          <w:sz w:val="36"/>
        </w:rPr>
      </w:pPr>
      <w:hyperlink r:id="rId8" w:history="1">
        <w:r w:rsidR="00134F97" w:rsidRPr="009D70E6">
          <w:rPr>
            <w:rStyle w:val="Hipervnculo"/>
            <w:sz w:val="36"/>
          </w:rPr>
          <w:t>ms688375@iteso.mx</w:t>
        </w:r>
      </w:hyperlink>
    </w:p>
    <w:p w14:paraId="755F0148" w14:textId="77777777" w:rsidR="00650E44" w:rsidRDefault="00650E44">
      <w:r>
        <w:br w:type="page"/>
      </w:r>
    </w:p>
    <w:p w14:paraId="03BC956F" w14:textId="77777777"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14:paraId="74BD70E1" w14:textId="77777777" w:rsidR="007B18C5" w:rsidRPr="007B18C5" w:rsidRDefault="007B18C5" w:rsidP="007B18C5">
      <w:r w:rsidRPr="007F5FF0">
        <w:rPr>
          <w:highlight w:val="yellow"/>
        </w:rPr>
        <w:t>Dentro de esta sección se debe explicar de manera concisa el objetivo de la práctica, el escenario sobre el cual se está ejecutando y los resultados esperados. (½ cuartilla)</w:t>
      </w:r>
    </w:p>
    <w:p w14:paraId="22A0525D" w14:textId="77777777" w:rsidR="007B18C5" w:rsidRPr="007B18C5" w:rsidRDefault="007B18C5" w:rsidP="007B18C5">
      <w:pPr>
        <w:pStyle w:val="Ttulo1"/>
      </w:pPr>
      <w:r w:rsidRPr="007B18C5">
        <w:t>Marco Teórico</w:t>
      </w:r>
    </w:p>
    <w:p w14:paraId="7B847F8A" w14:textId="77777777" w:rsidR="007B18C5" w:rsidRDefault="007B18C5" w:rsidP="007B18C5">
      <w:r w:rsidRPr="007F5FF0">
        <w:rPr>
          <w:highlight w:val="yellow"/>
        </w:rPr>
        <w:t>En esta sección se debe presentar una pequeña investigación bibliográfica sobre los conceptos principales de la práctica. Esta sección debe estar correctamente citada en formato IEEE. (aproximadamente 1 cuartilla)</w:t>
      </w:r>
    </w:p>
    <w:p w14:paraId="251DD575" w14:textId="77777777" w:rsidR="007B18C5" w:rsidRDefault="007B18C5" w:rsidP="007B18C5">
      <w:pPr>
        <w:pStyle w:val="Ttulo1"/>
      </w:pPr>
      <w:r>
        <w:t>Diagrama</w:t>
      </w:r>
    </w:p>
    <w:p w14:paraId="0492BAF4" w14:textId="77777777" w:rsidR="007B18C5" w:rsidRPr="007B18C5" w:rsidRDefault="007B18C5" w:rsidP="007B18C5">
      <w:r w:rsidRPr="007F5FF0">
        <w:rPr>
          <w:highlight w:val="yellow"/>
        </w:rPr>
        <w:t>Diagrama de la</w:t>
      </w:r>
      <w:r w:rsidR="008B7518" w:rsidRPr="007F5FF0">
        <w:rPr>
          <w:highlight w:val="yellow"/>
        </w:rPr>
        <w:t xml:space="preserve"> arquitectura </w:t>
      </w:r>
      <w:r w:rsidRPr="007F5FF0">
        <w:rPr>
          <w:highlight w:val="yellow"/>
        </w:rPr>
        <w:t>implementada</w:t>
      </w:r>
      <w:r w:rsidR="008B7518" w:rsidRPr="007F5FF0">
        <w:rPr>
          <w:highlight w:val="yellow"/>
        </w:rPr>
        <w:t>.</w:t>
      </w:r>
    </w:p>
    <w:p w14:paraId="0C1AE721" w14:textId="77777777" w:rsidR="007B18C5" w:rsidRPr="007B18C5" w:rsidRDefault="007B18C5" w:rsidP="007B18C5">
      <w:pPr>
        <w:pStyle w:val="Ttulo1"/>
      </w:pPr>
      <w:r w:rsidRPr="007B18C5">
        <w:t>Desarrollo de la Práctica.</w:t>
      </w:r>
    </w:p>
    <w:p w14:paraId="3E2CC971" w14:textId="7D1513AD" w:rsidR="002A3A9E" w:rsidRDefault="00E23FF2" w:rsidP="00E23FF2">
      <w:pPr>
        <w:pStyle w:val="Ttulo2"/>
      </w:pPr>
      <w:r w:rsidRPr="00E23FF2">
        <w:t>Configurar</w:t>
      </w:r>
      <w:r>
        <w:t xml:space="preserve"> </w:t>
      </w:r>
      <w:r w:rsidRPr="00E23FF2">
        <w:t>repositorio</w:t>
      </w:r>
      <w:r>
        <w:t xml:space="preserve"> </w:t>
      </w:r>
      <w:r w:rsidRPr="00E23FF2">
        <w:t>local</w:t>
      </w:r>
    </w:p>
    <w:p w14:paraId="2CA0E1C3" w14:textId="3301D0E1" w:rsidR="00F7129B" w:rsidRDefault="00F7129B" w:rsidP="00F7129B"/>
    <w:p w14:paraId="378C7F22" w14:textId="77777777" w:rsidR="005318D6" w:rsidRDefault="00F7129B" w:rsidP="00F7129B">
      <w:r w:rsidRPr="00F7129B">
        <w:t>git init</w:t>
      </w:r>
    </w:p>
    <w:p w14:paraId="147DBDD2" w14:textId="32EFE0B6" w:rsidR="005318D6" w:rsidRPr="005318D6" w:rsidRDefault="005318D6" w:rsidP="00F7129B">
      <w:pPr>
        <w:rPr>
          <w:lang w:val="en-US"/>
        </w:rPr>
      </w:pPr>
      <w:bookmarkStart w:id="0" w:name="_GoBack"/>
      <w:bookmarkEnd w:id="0"/>
      <w:r w:rsidRPr="005318D6">
        <w:rPr>
          <w:lang w:val="en-US"/>
        </w:rPr>
        <w:t>git remote add p10gh git@github.com:ms688375/asn-github-practica10.git</w:t>
      </w:r>
    </w:p>
    <w:p w14:paraId="3C5AFF34" w14:textId="09FD4AA8" w:rsidR="00E23FF2" w:rsidRPr="005318D6" w:rsidRDefault="00E23FF2" w:rsidP="00E23FF2">
      <w:pPr>
        <w:rPr>
          <w:lang w:val="en-US"/>
        </w:rPr>
      </w:pPr>
    </w:p>
    <w:p w14:paraId="5525BD90" w14:textId="10485F44" w:rsidR="00E23FF2" w:rsidRDefault="003F08EC" w:rsidP="003F08EC">
      <w:pPr>
        <w:pStyle w:val="Ttulo2"/>
      </w:pPr>
      <w:r w:rsidRPr="003F08EC">
        <w:t>Configurar</w:t>
      </w:r>
      <w:r>
        <w:t xml:space="preserve"> </w:t>
      </w:r>
      <w:r w:rsidRPr="003F08EC">
        <w:t>repositorio</w:t>
      </w:r>
      <w:r>
        <w:t xml:space="preserve"> </w:t>
      </w:r>
      <w:r w:rsidRPr="003F08EC">
        <w:t>en</w:t>
      </w:r>
      <w:r>
        <w:t xml:space="preserve"> </w:t>
      </w:r>
      <w:r w:rsidRPr="003F08EC">
        <w:t>GitHub</w:t>
      </w:r>
    </w:p>
    <w:p w14:paraId="437B63CF" w14:textId="6FB0C733" w:rsidR="003F08EC" w:rsidRDefault="003F08EC" w:rsidP="003F08EC"/>
    <w:p w14:paraId="6BD6E8E9" w14:textId="5A5250A6" w:rsidR="003F08EC" w:rsidRDefault="003F08EC" w:rsidP="004D1604">
      <w:pPr>
        <w:pStyle w:val="Ttulo2"/>
      </w:pPr>
      <w:r w:rsidRPr="003F08EC">
        <w:t>Configurar</w:t>
      </w:r>
      <w:r>
        <w:t xml:space="preserve"> </w:t>
      </w:r>
      <w:r w:rsidRPr="003F08EC">
        <w:t>repositorio</w:t>
      </w:r>
      <w:r>
        <w:t xml:space="preserve"> </w:t>
      </w:r>
      <w:r w:rsidRPr="003F08EC">
        <w:t>en</w:t>
      </w:r>
      <w:r>
        <w:t xml:space="preserve"> </w:t>
      </w:r>
      <w:r w:rsidRPr="003F08EC">
        <w:t>AWS</w:t>
      </w:r>
      <w:r>
        <w:t xml:space="preserve"> </w:t>
      </w:r>
      <w:r w:rsidRPr="003F08EC">
        <w:t>CodeCommit</w:t>
      </w:r>
    </w:p>
    <w:p w14:paraId="22ECDFBA" w14:textId="744F99DD" w:rsidR="004D1604" w:rsidRDefault="004D1604" w:rsidP="004D1604"/>
    <w:p w14:paraId="2CCEB570" w14:textId="73A09FA0" w:rsidR="004D1604" w:rsidRPr="004D1604" w:rsidRDefault="004D1604" w:rsidP="004D1604">
      <w:pPr>
        <w:pStyle w:val="Ttulo2"/>
      </w:pPr>
      <w:r w:rsidRPr="004D1604">
        <w:t>Controlar</w:t>
      </w:r>
      <w:r>
        <w:t xml:space="preserve"> </w:t>
      </w:r>
      <w:r w:rsidRPr="004D1604">
        <w:t>las</w:t>
      </w:r>
      <w:r>
        <w:t xml:space="preserve"> </w:t>
      </w:r>
      <w:r w:rsidRPr="004D1604">
        <w:t>versiones</w:t>
      </w:r>
      <w:r>
        <w:t xml:space="preserve"> </w:t>
      </w:r>
      <w:r w:rsidRPr="004D1604">
        <w:t>del</w:t>
      </w:r>
      <w:r>
        <w:t xml:space="preserve"> </w:t>
      </w:r>
      <w:r w:rsidRPr="004D1604">
        <w:t>entregable</w:t>
      </w:r>
      <w:r>
        <w:t xml:space="preserve"> </w:t>
      </w:r>
      <w:r w:rsidRPr="004D1604">
        <w:t>de</w:t>
      </w:r>
      <w:r>
        <w:t xml:space="preserve"> </w:t>
      </w:r>
      <w:r w:rsidRPr="004D1604">
        <w:t>la</w:t>
      </w:r>
      <w:r>
        <w:t xml:space="preserve"> </w:t>
      </w:r>
      <w:r w:rsidRPr="004D1604">
        <w:t>práctica</w:t>
      </w:r>
      <w:r>
        <w:t xml:space="preserve"> </w:t>
      </w:r>
      <w:r w:rsidRPr="004D1604">
        <w:t>10</w:t>
      </w:r>
    </w:p>
    <w:p w14:paraId="4BEAF229" w14:textId="77777777" w:rsidR="00E23FF2" w:rsidRPr="00E23FF2" w:rsidRDefault="00E23FF2" w:rsidP="00E23FF2"/>
    <w:p w14:paraId="45CCB59C" w14:textId="77777777" w:rsidR="007B18C5" w:rsidRPr="007B18C5" w:rsidRDefault="007B18C5" w:rsidP="007B18C5">
      <w:pPr>
        <w:pStyle w:val="Ttulo1"/>
      </w:pPr>
      <w:r w:rsidRPr="007B18C5">
        <w:t>Problemas y Soluciones</w:t>
      </w:r>
    </w:p>
    <w:p w14:paraId="595FF836" w14:textId="77777777" w:rsidR="007B18C5" w:rsidRPr="007B18C5" w:rsidRDefault="007B18C5" w:rsidP="007B18C5">
      <w:r w:rsidRPr="007F5FF0">
        <w:rPr>
          <w:highlight w:val="yellow"/>
        </w:rPr>
        <w:t>Se deberá enumerar todos los problemas que se encontraron durante el</w:t>
      </w:r>
      <w:r w:rsidR="007D443B" w:rsidRPr="007F5FF0">
        <w:rPr>
          <w:highlight w:val="yellow"/>
        </w:rPr>
        <w:t xml:space="preserve"> desarrollo de la práctica y como se resolvieron</w:t>
      </w:r>
      <w:r w:rsidRPr="007F5FF0">
        <w:rPr>
          <w:highlight w:val="yellow"/>
        </w:rPr>
        <w:t>.</w:t>
      </w:r>
      <w:r w:rsidRPr="007B18C5">
        <w:t xml:space="preserve"> </w:t>
      </w:r>
    </w:p>
    <w:p w14:paraId="51C227F4" w14:textId="77777777" w:rsidR="007B18C5" w:rsidRPr="007B18C5" w:rsidRDefault="007B18C5" w:rsidP="007B18C5">
      <w:pPr>
        <w:pStyle w:val="Ttulo1"/>
      </w:pPr>
      <w:r w:rsidRPr="007B18C5">
        <w:t>Experimentos</w:t>
      </w:r>
      <w:r w:rsidR="0026126D">
        <w:t xml:space="preserve"> </w:t>
      </w:r>
      <w:r w:rsidRPr="007B18C5">
        <w:t>y Resultados.</w:t>
      </w:r>
    </w:p>
    <w:p w14:paraId="20838A8B" w14:textId="77777777" w:rsidR="007B18C5" w:rsidRDefault="007B18C5" w:rsidP="007B18C5">
      <w:r w:rsidRPr="007F5FF0">
        <w:rPr>
          <w:highlight w:val="yellow"/>
        </w:rPr>
        <w:t>En esta sección se deberá explicar cada uno de los experimen</w:t>
      </w:r>
      <w:r w:rsidR="0026126D" w:rsidRPr="007F5FF0">
        <w:rPr>
          <w:highlight w:val="yellow"/>
        </w:rPr>
        <w:t>tos realizados y sus resultados</w:t>
      </w:r>
      <w:r w:rsidR="007D443B" w:rsidRPr="007F5FF0">
        <w:rPr>
          <w:highlight w:val="yellow"/>
        </w:rPr>
        <w:t xml:space="preserve">. </w:t>
      </w:r>
      <w:r w:rsidRPr="007F5FF0">
        <w:rPr>
          <w:highlight w:val="yellow"/>
        </w:rPr>
        <w:t>Los resultados deberán estar debidamente interpretados de tal forma que se entienda su significado y el por qué son buenos o malos. En esta sección se pueden incluir diagramas, fotografías o imágenes que ayuden a representar los resultados.</w:t>
      </w:r>
    </w:p>
    <w:p w14:paraId="7166B43C" w14:textId="77777777" w:rsidR="007D443B" w:rsidRDefault="007D443B" w:rsidP="007D443B">
      <w:pPr>
        <w:pStyle w:val="Ttulo1"/>
      </w:pPr>
      <w:r>
        <w:t>Costo</w:t>
      </w:r>
    </w:p>
    <w:p w14:paraId="0C1D556A" w14:textId="77777777" w:rsidR="007D443B" w:rsidRPr="007D443B" w:rsidRDefault="007D443B" w:rsidP="007D443B">
      <w:r w:rsidRPr="007F5FF0">
        <w:rPr>
          <w:highlight w:val="yellow"/>
        </w:rPr>
        <w:t>Explicare el costo de la solución implementada, justificando la solución implementada</w:t>
      </w:r>
      <w:r w:rsidR="008B7518" w:rsidRPr="007F5FF0">
        <w:rPr>
          <w:highlight w:val="yellow"/>
        </w:rPr>
        <w:t xml:space="preserve"> con base en los costos</w:t>
      </w:r>
      <w:r w:rsidRPr="007F5FF0">
        <w:rPr>
          <w:highlight w:val="yellow"/>
        </w:rPr>
        <w:t>.</w:t>
      </w:r>
    </w:p>
    <w:p w14:paraId="5C628179" w14:textId="77777777" w:rsidR="007B18C5" w:rsidRPr="007B18C5" w:rsidRDefault="007B18C5" w:rsidP="007B18C5">
      <w:pPr>
        <w:pStyle w:val="Ttulo1"/>
      </w:pPr>
      <w:r w:rsidRPr="007B18C5">
        <w:lastRenderedPageBreak/>
        <w:t>Conclusiones</w:t>
      </w:r>
    </w:p>
    <w:p w14:paraId="4A0DE11D" w14:textId="77777777" w:rsidR="007B18C5" w:rsidRDefault="007B18C5" w:rsidP="007B18C5">
      <w:r w:rsidRPr="007F5FF0">
        <w:rPr>
          <w:highlight w:val="yellow"/>
        </w:rPr>
        <w:t xml:space="preserve">Las conclusiones deberán ser un trabajo de reflexión que nos presente el conocimiento adquirido desde los experimentos, los resultados y el marco teórico presentado. No </w:t>
      </w:r>
      <w:r w:rsidR="008B7518" w:rsidRPr="007F5FF0">
        <w:rPr>
          <w:highlight w:val="yellow"/>
        </w:rPr>
        <w:t>son</w:t>
      </w:r>
      <w:r w:rsidRPr="007F5FF0">
        <w:rPr>
          <w:highlight w:val="yellow"/>
        </w:rPr>
        <w:t xml:space="preserve"> conclusiones </w:t>
      </w:r>
      <w:r w:rsidR="008B7518" w:rsidRPr="007F5FF0">
        <w:rPr>
          <w:highlight w:val="yellow"/>
        </w:rPr>
        <w:t>v</w:t>
      </w:r>
      <w:r w:rsidR="0026126D" w:rsidRPr="007F5FF0">
        <w:rPr>
          <w:highlight w:val="yellow"/>
        </w:rPr>
        <w:t>á</w:t>
      </w:r>
      <w:r w:rsidR="008B7518" w:rsidRPr="007F5FF0">
        <w:rPr>
          <w:highlight w:val="yellow"/>
        </w:rPr>
        <w:t>lidas</w:t>
      </w:r>
      <w:r w:rsidRPr="007F5FF0">
        <w:rPr>
          <w:highlight w:val="yellow"/>
        </w:rPr>
        <w:t>: “</w:t>
      </w:r>
      <w:r w:rsidR="008B7518" w:rsidRPr="007F5FF0">
        <w:rPr>
          <w:highlight w:val="yellow"/>
        </w:rPr>
        <w:t>¡</w:t>
      </w:r>
      <w:r w:rsidRPr="007F5FF0">
        <w:rPr>
          <w:highlight w:val="yellow"/>
        </w:rPr>
        <w:t>aprendí mucho!”, “me gustó mucho la práctica”, “todo funcionó correctamente”. (1 o 2 párrafos).</w:t>
      </w:r>
    </w:p>
    <w:p w14:paraId="1181ED6E" w14:textId="77777777" w:rsidR="007D443B" w:rsidRDefault="007D443B" w:rsidP="007D443B">
      <w:pPr>
        <w:pStyle w:val="Ttulo1"/>
      </w:pPr>
      <w:r>
        <w:t>Bibliografia</w:t>
      </w:r>
    </w:p>
    <w:p w14:paraId="407E4AE9" w14:textId="77777777" w:rsidR="007B18C5" w:rsidRPr="00650E44" w:rsidRDefault="00DA43B0" w:rsidP="00650E44">
      <w:r w:rsidRPr="007F5FF0">
        <w:rPr>
          <w:highlight w:val="yellow"/>
        </w:rPr>
        <w:t>En form</w:t>
      </w:r>
      <w:r w:rsidR="007D443B" w:rsidRPr="007F5FF0">
        <w:rPr>
          <w:highlight w:val="yellow"/>
        </w:rPr>
        <w:t>a</w:t>
      </w:r>
      <w:r w:rsidRPr="007F5FF0">
        <w:rPr>
          <w:highlight w:val="yellow"/>
        </w:rPr>
        <w:t>t</w:t>
      </w:r>
      <w:r w:rsidR="007D443B" w:rsidRPr="007F5FF0">
        <w:rPr>
          <w:highlight w:val="yellow"/>
        </w:rPr>
        <w:t>o de la IEEE</w:t>
      </w:r>
    </w:p>
    <w:sectPr w:rsidR="007B18C5" w:rsidRPr="00650E44" w:rsidSect="002D20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DF245" w14:textId="77777777" w:rsidR="00872CE6" w:rsidRDefault="00872CE6" w:rsidP="002D20BF">
      <w:pPr>
        <w:spacing w:after="0" w:line="240" w:lineRule="auto"/>
      </w:pPr>
      <w:r>
        <w:separator/>
      </w:r>
    </w:p>
  </w:endnote>
  <w:endnote w:type="continuationSeparator" w:id="0">
    <w:p w14:paraId="53E8B0EF" w14:textId="77777777" w:rsidR="00872CE6" w:rsidRDefault="00872CE6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F142A" w14:textId="77777777" w:rsidR="002D20BF" w:rsidRDefault="007B18C5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03E6C" w:rsidRPr="00A03E6C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14:paraId="14454DE7" w14:textId="77777777" w:rsidR="002D20BF" w:rsidRDefault="002D20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6D959" w14:textId="77777777" w:rsidR="00872CE6" w:rsidRDefault="00872CE6" w:rsidP="002D20BF">
      <w:pPr>
        <w:spacing w:after="0" w:line="240" w:lineRule="auto"/>
      </w:pPr>
      <w:r>
        <w:separator/>
      </w:r>
    </w:p>
  </w:footnote>
  <w:footnote w:type="continuationSeparator" w:id="0">
    <w:p w14:paraId="33877E14" w14:textId="77777777" w:rsidR="00872CE6" w:rsidRDefault="00872CE6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0308B" w14:textId="77777777" w:rsidR="002D20BF" w:rsidRDefault="002D20BF">
    <w:pPr>
      <w:pStyle w:val="Encabezado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14:paraId="34C339E9" w14:textId="77777777" w:rsidR="007B18C5" w:rsidRDefault="007B18C5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C5"/>
    <w:rsid w:val="0012488C"/>
    <w:rsid w:val="00134F97"/>
    <w:rsid w:val="0015573B"/>
    <w:rsid w:val="0026126D"/>
    <w:rsid w:val="002A3A9E"/>
    <w:rsid w:val="002D20BF"/>
    <w:rsid w:val="00327259"/>
    <w:rsid w:val="00396837"/>
    <w:rsid w:val="003D393D"/>
    <w:rsid w:val="003F08EC"/>
    <w:rsid w:val="00496913"/>
    <w:rsid w:val="004D1604"/>
    <w:rsid w:val="005318D6"/>
    <w:rsid w:val="00650E44"/>
    <w:rsid w:val="006B40B4"/>
    <w:rsid w:val="007354DA"/>
    <w:rsid w:val="00741863"/>
    <w:rsid w:val="0076397D"/>
    <w:rsid w:val="007B18C5"/>
    <w:rsid w:val="007D443B"/>
    <w:rsid w:val="007F5FF0"/>
    <w:rsid w:val="00872CE6"/>
    <w:rsid w:val="008A68BA"/>
    <w:rsid w:val="008B7518"/>
    <w:rsid w:val="00950637"/>
    <w:rsid w:val="00A03E6C"/>
    <w:rsid w:val="00A45E05"/>
    <w:rsid w:val="00C90B8F"/>
    <w:rsid w:val="00CF5DBE"/>
    <w:rsid w:val="00D2619B"/>
    <w:rsid w:val="00D47505"/>
    <w:rsid w:val="00DA43B0"/>
    <w:rsid w:val="00E01D41"/>
    <w:rsid w:val="00E23FF2"/>
    <w:rsid w:val="00E24D4E"/>
    <w:rsid w:val="00E55118"/>
    <w:rsid w:val="00EB5D22"/>
    <w:rsid w:val="00F043D0"/>
    <w:rsid w:val="00F35E73"/>
    <w:rsid w:val="00F7129B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4622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B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B8F"/>
    <w:rPr>
      <w:rFonts w:ascii="Times New Roman" w:hAnsi="Times New Roman" w:cs="Times New Roman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23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688375@iteso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olfo/Documents/Plantillas%20personalizadas%20de%20Office/MIA/mia_PT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mia_PTI.dotx</Template>
  <TotalTime>46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ANGELES CABRERA, EDUARDO</cp:lastModifiedBy>
  <cp:revision>17</cp:revision>
  <dcterms:created xsi:type="dcterms:W3CDTF">2019-01-22T15:36:00Z</dcterms:created>
  <dcterms:modified xsi:type="dcterms:W3CDTF">2019-04-16T06:23:00Z</dcterms:modified>
</cp:coreProperties>
</file>